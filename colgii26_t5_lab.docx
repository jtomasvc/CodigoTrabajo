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0C4E" w14:textId="77777777" w:rsidR="00086720" w:rsidRDefault="00086720" w:rsidP="008B16BB">
      <w:bookmarkStart w:id="0" w:name="_Toc459888455"/>
    </w:p>
    <w:bookmarkEnd w:id="0"/>
    <w:p w14:paraId="2385DD09" w14:textId="77777777" w:rsidR="00455212" w:rsidRDefault="00455212" w:rsidP="00455212">
      <w:pPr>
        <w:pStyle w:val="TtuloApartado1sinnivel"/>
      </w:pPr>
      <w:r w:rsidRPr="00951D1A">
        <w:t>Laboratorio #1: Simulación y optimización de un programa en un procesador escalar segmentado</w:t>
      </w:r>
    </w:p>
    <w:p w14:paraId="617D6DCC" w14:textId="77777777" w:rsidR="00455212" w:rsidRDefault="00455212" w:rsidP="00455212">
      <w:pPr>
        <w:jc w:val="left"/>
        <w:rPr>
          <w:rFonts w:cs="UnitOT-Light"/>
          <w:szCs w:val="22"/>
        </w:rPr>
      </w:pPr>
    </w:p>
    <w:p w14:paraId="23EA088C" w14:textId="77777777" w:rsidR="00455212" w:rsidRPr="006732B3" w:rsidRDefault="00455212" w:rsidP="00455212">
      <w:pPr>
        <w:pStyle w:val="TtuloApartado3"/>
      </w:pPr>
      <w:r w:rsidRPr="006732B3">
        <w:t>Preparación para el laboratorio</w:t>
      </w:r>
    </w:p>
    <w:p w14:paraId="6562B058" w14:textId="65B7581E" w:rsidR="00F643DE" w:rsidRDefault="00F643DE" w:rsidP="00872BA9">
      <w:r>
        <w:t xml:space="preserve">Para poder realizar la práctica de </w:t>
      </w:r>
      <w:r w:rsidRPr="006732B3">
        <w:t>laboratorio</w:t>
      </w:r>
      <w:r w:rsidR="00455212" w:rsidRPr="006732B3">
        <w:t xml:space="preserve"> deberá</w:t>
      </w:r>
      <w:r w:rsidR="00872BA9">
        <w:t xml:space="preserve"> usarse la aplicación MARS (MIPS Assembler and Runtime Simulator), que básicamente es un IDE para MIPS.  El archivo con el cual podrá ejecutar la actividad es un archivo </w:t>
      </w:r>
      <w:r w:rsidR="00872BA9" w:rsidRPr="00872BA9">
        <w:t>Executable Jar File (.jar)</w:t>
      </w:r>
      <w:r w:rsidR="00872BA9">
        <w:t xml:space="preserve"> </w:t>
      </w:r>
      <w:r w:rsidR="001F0D4E">
        <w:t>que tiene</w:t>
      </w:r>
      <w:r w:rsidR="00872BA9">
        <w:t xml:space="preserve"> como nombre: M</w:t>
      </w:r>
      <w:r w:rsidR="00872BA9" w:rsidRPr="00872BA9">
        <w:t>ars4_5</w:t>
      </w:r>
      <w:r w:rsidR="00872BA9">
        <w:t xml:space="preserve"> y que se encuentra en la siguiente carpeta: </w:t>
      </w:r>
    </w:p>
    <w:p w14:paraId="0C867E37" w14:textId="1EA4B330" w:rsidR="00872BA9" w:rsidRDefault="00872BA9" w:rsidP="00872BA9"/>
    <w:p w14:paraId="2F7AFC8C" w14:textId="3A694CEA" w:rsidR="00872BA9" w:rsidRDefault="00872BA9" w:rsidP="00872BA9">
      <w:r w:rsidRPr="00872BA9">
        <w:rPr>
          <w:noProof/>
        </w:rPr>
        <w:drawing>
          <wp:inline distT="0" distB="0" distL="0" distR="0" wp14:anchorId="1E658738" wp14:editId="669D44E7">
            <wp:extent cx="521970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9E2" w14:textId="61245965" w:rsidR="00872BA9" w:rsidRDefault="00872BA9" w:rsidP="00872BA9">
      <w:r>
        <w:t>Dentro de las características de esta aplicación encontramos:</w:t>
      </w:r>
    </w:p>
    <w:p w14:paraId="4A865F04" w14:textId="77777777" w:rsidR="00872BA9" w:rsidRDefault="00872BA9" w:rsidP="00872BA9"/>
    <w:p w14:paraId="34C4B84C" w14:textId="3D236BB9" w:rsidR="00872BA9" w:rsidRDefault="00872BA9" w:rsidP="00872BA9">
      <w:pPr>
        <w:pStyle w:val="Prrafodelista"/>
        <w:numPr>
          <w:ilvl w:val="0"/>
          <w:numId w:val="25"/>
        </w:numPr>
      </w:pPr>
      <w:r>
        <w:t>Interfaz gráfica de usuario con control "apuntar y hacer clic" y editor integrado.</w:t>
      </w:r>
    </w:p>
    <w:p w14:paraId="7B8C2DDF" w14:textId="12E85E91" w:rsidR="00872BA9" w:rsidRDefault="00872BA9" w:rsidP="00872BA9">
      <w:pPr>
        <w:pStyle w:val="Prrafodelista"/>
        <w:numPr>
          <w:ilvl w:val="0"/>
          <w:numId w:val="25"/>
        </w:numPr>
      </w:pPr>
      <w:r>
        <w:t>Valores de registro y memoria fácilmente editables, similares a los de una hoja de cálculo.</w:t>
      </w:r>
    </w:p>
    <w:p w14:paraId="70A63D84" w14:textId="04336132" w:rsidR="00872BA9" w:rsidRDefault="00872BA9" w:rsidP="00872BA9">
      <w:pPr>
        <w:pStyle w:val="Prrafodelista"/>
        <w:numPr>
          <w:ilvl w:val="0"/>
          <w:numId w:val="25"/>
        </w:numPr>
      </w:pPr>
      <w:r>
        <w:t>Visualización de valores en hexadecimal o decimal.</w:t>
      </w:r>
    </w:p>
    <w:p w14:paraId="044E7C74" w14:textId="4224626D" w:rsidR="00872BA9" w:rsidRDefault="00872BA9" w:rsidP="00872BA9">
      <w:pPr>
        <w:pStyle w:val="Prrafodelista"/>
        <w:numPr>
          <w:ilvl w:val="0"/>
          <w:numId w:val="25"/>
        </w:numPr>
      </w:pPr>
      <w:r>
        <w:t>Modo de línea de comandos para que los instructores prueben y evalúen fácilmente muchos programas.</w:t>
      </w:r>
    </w:p>
    <w:p w14:paraId="410E3695" w14:textId="08E0D055" w:rsidR="00872BA9" w:rsidRDefault="00872BA9" w:rsidP="00872BA9">
      <w:pPr>
        <w:pStyle w:val="Prrafodelista"/>
        <w:numPr>
          <w:ilvl w:val="0"/>
          <w:numId w:val="25"/>
        </w:numPr>
      </w:pPr>
      <w:r>
        <w:t>Registros de coma flotante, coprocesador1 y coprocesador2. Herramienta estándar: visualización y edición a nivel de bits de los registros de coma flotante de 32 bits (captura de pantalla).</w:t>
      </w:r>
    </w:p>
    <w:p w14:paraId="0BBC1A1F" w14:textId="53360250" w:rsidR="00872BA9" w:rsidRDefault="00872BA9" w:rsidP="00353070">
      <w:pPr>
        <w:pStyle w:val="Prrafodelista"/>
        <w:numPr>
          <w:ilvl w:val="0"/>
          <w:numId w:val="25"/>
        </w:numPr>
      </w:pPr>
      <w:r>
        <w:lastRenderedPageBreak/>
        <w:t>Ejecución en un solo paso a velocidad variable.</w:t>
      </w:r>
    </w:p>
    <w:p w14:paraId="4A42DC0C" w14:textId="5B6E9A54" w:rsidR="00872BA9" w:rsidRDefault="00872BA9" w:rsidP="00872BA9">
      <w:pPr>
        <w:pStyle w:val="Prrafodelista"/>
        <w:numPr>
          <w:ilvl w:val="0"/>
          <w:numId w:val="25"/>
        </w:numPr>
      </w:pPr>
      <w:r>
        <w:t>Utilidad "Tool" para el control MIPS de dispositivos simulados. Herramienta estándar: Caché.</w:t>
      </w:r>
    </w:p>
    <w:p w14:paraId="0B2E1CB8" w14:textId="77777777" w:rsidR="00C55715" w:rsidRDefault="00C55715" w:rsidP="00872BA9">
      <w:pPr>
        <w:rPr>
          <w:b/>
          <w:bCs/>
        </w:rPr>
      </w:pPr>
    </w:p>
    <w:p w14:paraId="02008876" w14:textId="0D6F8AD7" w:rsidR="00872BA9" w:rsidRPr="00C55715" w:rsidRDefault="00C55715" w:rsidP="00872BA9">
      <w:pPr>
        <w:rPr>
          <w:b/>
          <w:bCs/>
        </w:rPr>
      </w:pPr>
      <w:r>
        <w:rPr>
          <w:b/>
          <w:bCs/>
        </w:rPr>
        <w:t>Conceptos Previos</w:t>
      </w:r>
    </w:p>
    <w:p w14:paraId="53963F0F" w14:textId="0B6ED044" w:rsidR="00C55715" w:rsidRPr="00C55715" w:rsidRDefault="00C55715" w:rsidP="00C55715">
      <w:pPr>
        <w:pStyle w:val="TtuloApartado3"/>
        <w:rPr>
          <w:b w:val="0"/>
          <w:bCs/>
        </w:rPr>
      </w:pPr>
      <w:r w:rsidRPr="00C55715">
        <w:t>Assembler</w:t>
      </w:r>
      <w:r>
        <w:rPr>
          <w:b w:val="0"/>
          <w:bCs/>
        </w:rPr>
        <w:t>:</w:t>
      </w:r>
      <w:r w:rsidRPr="00C55715">
        <w:rPr>
          <w:b w:val="0"/>
          <w:bCs/>
        </w:rPr>
        <w:t xml:space="preserve"> es un lenguaje de programación de bajo nivel (también conocido como ensamblador) que se utiliza para escribir programas que se ejecutan directamente en un </w:t>
      </w:r>
      <w:r>
        <w:rPr>
          <w:b w:val="0"/>
          <w:bCs/>
        </w:rPr>
        <w:t>computador</w:t>
      </w:r>
      <w:r w:rsidRPr="00C55715">
        <w:rPr>
          <w:b w:val="0"/>
          <w:bCs/>
        </w:rPr>
        <w:t xml:space="preserve"> o en otros dispositivos electrónicos. Los programas escritos en ensamblador son traducidos a lenguaje de máquina, que es el lenguaje que entiende el procesador del </w:t>
      </w:r>
      <w:r>
        <w:rPr>
          <w:b w:val="0"/>
          <w:bCs/>
        </w:rPr>
        <w:t>computador</w:t>
      </w:r>
      <w:r w:rsidRPr="00C55715">
        <w:rPr>
          <w:b w:val="0"/>
          <w:bCs/>
        </w:rPr>
        <w:t>.</w:t>
      </w:r>
    </w:p>
    <w:p w14:paraId="45FDF4A5" w14:textId="77777777" w:rsidR="00C55715" w:rsidRPr="00C55715" w:rsidRDefault="00C55715" w:rsidP="00C55715">
      <w:pPr>
        <w:pStyle w:val="TtuloApartado3"/>
        <w:rPr>
          <w:b w:val="0"/>
          <w:bCs/>
        </w:rPr>
      </w:pPr>
    </w:p>
    <w:p w14:paraId="786E5FE1" w14:textId="341169A1" w:rsidR="00C55715" w:rsidRDefault="00C55715" w:rsidP="00C55715">
      <w:pPr>
        <w:pStyle w:val="TtuloApartado3"/>
        <w:rPr>
          <w:b w:val="0"/>
          <w:bCs/>
        </w:rPr>
      </w:pPr>
      <w:r w:rsidRPr="00C55715">
        <w:rPr>
          <w:b w:val="0"/>
          <w:bCs/>
        </w:rPr>
        <w:t>A diferencia de los lenguajes de programación de alto nivel, como C++ o Java, que se enfocan en la abstracción y la simplificación del proceso de programación, el ensamblador es un lenguaje de programación muy cercano a la arquitectura del procesador. Esto significa que los programas escritos en ensamblador son muy eficientes y rápidos, ya que se aprovechan al máximo las capacidades del procesador y se pueden controlar todos los detalles del hardware.</w:t>
      </w:r>
      <w:r>
        <w:rPr>
          <w:b w:val="0"/>
          <w:bCs/>
        </w:rPr>
        <w:t xml:space="preserve">  Los archivos de este lenguaje tienen la extensión *.asm</w:t>
      </w:r>
    </w:p>
    <w:p w14:paraId="54829B37" w14:textId="77777777" w:rsidR="00C55715" w:rsidRPr="00C55715" w:rsidRDefault="00C55715" w:rsidP="00C55715"/>
    <w:p w14:paraId="38687FCC" w14:textId="50B63079" w:rsidR="00455212" w:rsidRPr="00951D1A" w:rsidRDefault="00455212" w:rsidP="00455212">
      <w:pPr>
        <w:pStyle w:val="TtuloApartado3"/>
      </w:pPr>
      <w:r w:rsidRPr="00951D1A">
        <w:t>Descripción del laboratorio</w:t>
      </w:r>
    </w:p>
    <w:p w14:paraId="1BFB898E" w14:textId="77777777" w:rsidR="00455212" w:rsidRPr="006732B3" w:rsidRDefault="00455212" w:rsidP="00455212">
      <w:pPr>
        <w:rPr>
          <w:rFonts w:ascii="Georgia" w:hAnsi="Georgia"/>
          <w:b/>
          <w:sz w:val="22"/>
          <w:szCs w:val="22"/>
        </w:rPr>
      </w:pPr>
    </w:p>
    <w:p w14:paraId="1BD8DB43" w14:textId="1FEA15E3" w:rsidR="00455212" w:rsidRDefault="00455212" w:rsidP="00F643DE">
      <w:r w:rsidRPr="005454EE">
        <w:t xml:space="preserve">En esta práctica vamos a trabajar la ejecución </w:t>
      </w:r>
      <w:r w:rsidR="001F0D4E">
        <w:t>de código</w:t>
      </w:r>
      <w:r w:rsidR="00F643DE">
        <w:t xml:space="preserve"> Assembler que deberá </w:t>
      </w:r>
      <w:r w:rsidR="001F0D4E">
        <w:t xml:space="preserve">pedir o mostrar por consola ciertos datos que permita la ejecución de los scripts propuestos.  </w:t>
      </w:r>
      <w:r w:rsidR="00F643DE">
        <w:t xml:space="preserve">Esta actividad </w:t>
      </w:r>
      <w:r w:rsidR="00C55715">
        <w:t>puede realizar de manera individual o grupal (máximo 2 estudiantes)</w:t>
      </w:r>
      <w:r w:rsidR="00F643DE">
        <w:t>.</w:t>
      </w:r>
      <w:r w:rsidR="001F0D4E">
        <w:t xml:space="preserve">  Los scripts que se deben desarrollar son los siguientes:</w:t>
      </w:r>
    </w:p>
    <w:p w14:paraId="4A26DAC7" w14:textId="4FA3E7A6" w:rsidR="001F0D4E" w:rsidRDefault="001F0D4E" w:rsidP="00F643DE"/>
    <w:p w14:paraId="5DFA9F99" w14:textId="794779A0" w:rsidR="001F0D4E" w:rsidRDefault="001F0D4E" w:rsidP="001F0D4E">
      <w:pPr>
        <w:pStyle w:val="Prrafodelista"/>
        <w:numPr>
          <w:ilvl w:val="0"/>
          <w:numId w:val="26"/>
        </w:numPr>
      </w:pPr>
      <w:r>
        <w:t>Número mayor (mínimo 3 números)</w:t>
      </w:r>
    </w:p>
    <w:p w14:paraId="401F2950" w14:textId="4611F6AC" w:rsidR="001F0D4E" w:rsidRDefault="001F0D4E" w:rsidP="001F0D4E">
      <w:pPr>
        <w:pStyle w:val="Prrafodelista"/>
        <w:numPr>
          <w:ilvl w:val="0"/>
          <w:numId w:val="26"/>
        </w:numPr>
      </w:pPr>
      <w:r>
        <w:t>Número menor (mínimo 3 números)</w:t>
      </w:r>
    </w:p>
    <w:p w14:paraId="5B327598" w14:textId="1872EC9E" w:rsidR="001F0D4E" w:rsidRPr="006732B3" w:rsidRDefault="001F0D4E" w:rsidP="001F0D4E">
      <w:pPr>
        <w:pStyle w:val="Prrafodelista"/>
        <w:numPr>
          <w:ilvl w:val="0"/>
          <w:numId w:val="26"/>
        </w:numPr>
      </w:pPr>
      <w:r>
        <w:t>Serie Fibonacci</w:t>
      </w:r>
    </w:p>
    <w:p w14:paraId="69606889" w14:textId="77777777" w:rsidR="00455212" w:rsidRPr="006732B3" w:rsidRDefault="00455212" w:rsidP="00455212">
      <w:pPr>
        <w:rPr>
          <w:rFonts w:ascii="Georgia" w:hAnsi="Georgia"/>
          <w:sz w:val="22"/>
          <w:szCs w:val="22"/>
        </w:rPr>
      </w:pPr>
    </w:p>
    <w:p w14:paraId="32974FC0" w14:textId="77777777" w:rsidR="00455212" w:rsidRPr="00951D1A" w:rsidRDefault="00455212" w:rsidP="00455212">
      <w:pPr>
        <w:pStyle w:val="TtuloApartado3"/>
      </w:pPr>
      <w:r w:rsidRPr="00951D1A">
        <w:t>Entrega del laboratorio</w:t>
      </w:r>
    </w:p>
    <w:p w14:paraId="71DB3584" w14:textId="77777777" w:rsidR="00455212" w:rsidRPr="006732B3" w:rsidRDefault="00455212" w:rsidP="00455212">
      <w:pPr>
        <w:rPr>
          <w:rFonts w:ascii="Georgia" w:hAnsi="Georgia"/>
          <w:b/>
          <w:sz w:val="22"/>
          <w:szCs w:val="22"/>
        </w:rPr>
      </w:pPr>
    </w:p>
    <w:p w14:paraId="3EAAC1D6" w14:textId="70EC5CC4" w:rsidR="004B36E6" w:rsidRDefault="00455212" w:rsidP="00455212">
      <w:r w:rsidRPr="006732B3">
        <w:t>Una vez finalizado el laboratorio deberás entregar un</w:t>
      </w:r>
      <w:r w:rsidR="004B36E6">
        <w:t xml:space="preserve"> archivo comprimido (WinRar o WinZip)</w:t>
      </w:r>
      <w:r w:rsidRPr="006732B3">
        <w:t xml:space="preserve"> </w:t>
      </w:r>
      <w:r w:rsidR="004B36E6">
        <w:t>con los siguientes archivos:</w:t>
      </w:r>
    </w:p>
    <w:p w14:paraId="36AFAD83" w14:textId="77777777" w:rsidR="004B36E6" w:rsidRDefault="004B36E6" w:rsidP="00455212"/>
    <w:p w14:paraId="01A0EEB6" w14:textId="1BB3ACC8" w:rsidR="00455212" w:rsidRDefault="004B36E6" w:rsidP="004B36E6">
      <w:r>
        <w:t xml:space="preserve">a. Un archivo en formato PDF con un informe </w:t>
      </w:r>
      <w:r w:rsidR="00455212" w:rsidRPr="006732B3">
        <w:t>en el que aparezcan los siguientes puntos:</w:t>
      </w:r>
    </w:p>
    <w:p w14:paraId="15F26302" w14:textId="77777777" w:rsidR="00455212" w:rsidRPr="006732B3" w:rsidRDefault="00455212" w:rsidP="00455212"/>
    <w:p w14:paraId="3614BA11" w14:textId="0C6AAD63" w:rsidR="00C55715" w:rsidRDefault="00C55715" w:rsidP="00455212">
      <w:pPr>
        <w:pStyle w:val="Prrafodelista"/>
        <w:numPr>
          <w:ilvl w:val="0"/>
          <w:numId w:val="24"/>
        </w:numPr>
      </w:pPr>
      <w:r>
        <w:t>Para cada uno de los scripts propuestos para la actividad se debe realizar 3 capturas de pantalla:</w:t>
      </w:r>
    </w:p>
    <w:p w14:paraId="738A6775" w14:textId="44133912" w:rsidR="00C55715" w:rsidRDefault="00C55715" w:rsidP="00C55715">
      <w:pPr>
        <w:ind w:left="284"/>
      </w:pPr>
      <w:r>
        <w:t>a. Antes de compilar</w:t>
      </w:r>
    </w:p>
    <w:p w14:paraId="30813A09" w14:textId="4C119336" w:rsidR="00C55715" w:rsidRDefault="00C55715" w:rsidP="00C55715">
      <w:pPr>
        <w:ind w:left="284"/>
      </w:pPr>
      <w:r>
        <w:t>b. Después de compilar</w:t>
      </w:r>
    </w:p>
    <w:p w14:paraId="59494CC4" w14:textId="4D314F0A" w:rsidR="00C55715" w:rsidRDefault="00C55715" w:rsidP="00C55715">
      <w:pPr>
        <w:ind w:left="284"/>
      </w:pPr>
      <w:r>
        <w:t>c. Después de ejecutar</w:t>
      </w:r>
    </w:p>
    <w:p w14:paraId="77B21875" w14:textId="23478A8C" w:rsidR="004B36E6" w:rsidRDefault="004B36E6" w:rsidP="004B36E6">
      <w:r>
        <w:t>b. El código en assembler (*.asm) de cada uno de los scripts.</w:t>
      </w:r>
    </w:p>
    <w:p w14:paraId="0A9AD50F" w14:textId="77777777" w:rsidR="004B36E6" w:rsidRDefault="004B36E6" w:rsidP="004B36E6"/>
    <w:p w14:paraId="69C3F116" w14:textId="2994C65C" w:rsidR="00455212" w:rsidRDefault="00455212" w:rsidP="00455212">
      <w:pPr>
        <w:pStyle w:val="Prrafodelista"/>
        <w:numPr>
          <w:ilvl w:val="0"/>
          <w:numId w:val="24"/>
        </w:numPr>
      </w:pPr>
      <w:r w:rsidRPr="006732B3">
        <w:t xml:space="preserve">El código </w:t>
      </w:r>
      <w:r w:rsidR="00F643DE">
        <w:t xml:space="preserve">Assembler utilizado para la generación </w:t>
      </w:r>
      <w:r w:rsidR="00C55715">
        <w:t>en cada uno de los scripts debe estar cargado en GitHub (</w:t>
      </w:r>
      <w:r w:rsidR="00C55715" w:rsidRPr="00C55715">
        <w:t>https://github.com/</w:t>
      </w:r>
      <w:r w:rsidR="00C55715">
        <w:t xml:space="preserve"> ).  Nota: si la actividad la realizan de forma grupal ambos integrantes debe publicar el enlace a su respectivo perfil en GitHub</w:t>
      </w:r>
    </w:p>
    <w:p w14:paraId="17C1EA9B" w14:textId="6AB28BAD" w:rsidR="000F418B" w:rsidRPr="006732B3" w:rsidRDefault="001F0D4E" w:rsidP="000F418B">
      <w:pPr>
        <w:pStyle w:val="Prrafodelista"/>
        <w:numPr>
          <w:ilvl w:val="0"/>
          <w:numId w:val="24"/>
        </w:numPr>
      </w:pPr>
      <w:r>
        <w:t>Cada una de las líneas debe estar comentada con la respectiva descripción de que realiza cada instrucción</w:t>
      </w:r>
    </w:p>
    <w:p w14:paraId="597F7D96" w14:textId="2F3DF135" w:rsidR="000F418B" w:rsidRDefault="000F418B" w:rsidP="000F418B">
      <w:pPr>
        <w:pStyle w:val="Prrafodelista"/>
        <w:ind w:left="284"/>
      </w:pPr>
    </w:p>
    <w:p w14:paraId="247E39E0" w14:textId="77777777" w:rsidR="000F418B" w:rsidRDefault="000F418B" w:rsidP="000F418B">
      <w:pPr>
        <w:pStyle w:val="Prrafodelista"/>
        <w:ind w:left="284"/>
      </w:pPr>
    </w:p>
    <w:p w14:paraId="37B12CF4" w14:textId="77777777" w:rsidR="000F418B" w:rsidRDefault="000F418B" w:rsidP="000F418B">
      <w:pPr>
        <w:pStyle w:val="Prrafodelista"/>
        <w:ind w:left="284"/>
      </w:pPr>
    </w:p>
    <w:p w14:paraId="2CDC5491" w14:textId="77777777" w:rsidR="000F418B" w:rsidRDefault="000F418B" w:rsidP="000F418B">
      <w:pPr>
        <w:pStyle w:val="Prrafodelista"/>
        <w:ind w:left="284"/>
      </w:pPr>
    </w:p>
    <w:p w14:paraId="22BF4A46" w14:textId="77777777" w:rsidR="000F418B" w:rsidRDefault="000F418B" w:rsidP="000F418B">
      <w:pPr>
        <w:pStyle w:val="Prrafodelista"/>
        <w:ind w:left="284"/>
      </w:pPr>
    </w:p>
    <w:p w14:paraId="1BC89D5E" w14:textId="77777777" w:rsidR="000F418B" w:rsidRDefault="000F418B" w:rsidP="000F418B">
      <w:pPr>
        <w:pStyle w:val="Prrafodelista"/>
        <w:ind w:left="284"/>
      </w:pPr>
    </w:p>
    <w:p w14:paraId="01F61E31" w14:textId="77777777" w:rsidR="000F418B" w:rsidRDefault="000F418B" w:rsidP="000F418B">
      <w:pPr>
        <w:pStyle w:val="Prrafodelista"/>
        <w:ind w:left="284"/>
      </w:pPr>
    </w:p>
    <w:p w14:paraId="0A3A0FEC" w14:textId="77777777" w:rsidR="000F418B" w:rsidRDefault="000F418B" w:rsidP="000F418B">
      <w:pPr>
        <w:pStyle w:val="Prrafodelista"/>
        <w:ind w:left="284"/>
      </w:pPr>
    </w:p>
    <w:p w14:paraId="32584D33" w14:textId="77777777" w:rsidR="000F418B" w:rsidRDefault="000F418B" w:rsidP="000F418B">
      <w:pPr>
        <w:pStyle w:val="Prrafodelista"/>
        <w:ind w:left="284"/>
      </w:pPr>
    </w:p>
    <w:p w14:paraId="22D95796" w14:textId="5EC29789" w:rsidR="000F418B" w:rsidRDefault="000F418B" w:rsidP="000F418B">
      <w:pPr>
        <w:pStyle w:val="Prrafodelista"/>
        <w:ind w:left="284"/>
        <w:jc w:val="center"/>
        <w:rPr>
          <w:b/>
          <w:bCs/>
        </w:rPr>
      </w:pPr>
      <w:r w:rsidRPr="000F418B">
        <w:rPr>
          <w:b/>
          <w:bCs/>
        </w:rPr>
        <w:t>Solución</w:t>
      </w:r>
    </w:p>
    <w:p w14:paraId="42B7A77A" w14:textId="3B73C6AE" w:rsidR="000F418B" w:rsidRPr="000F418B" w:rsidRDefault="000F418B" w:rsidP="000F418B">
      <w:pPr>
        <w:pStyle w:val="Prrafodelista"/>
        <w:numPr>
          <w:ilvl w:val="0"/>
          <w:numId w:val="27"/>
        </w:numPr>
        <w:rPr>
          <w:b/>
          <w:bCs/>
        </w:rPr>
      </w:pPr>
      <w:r w:rsidRPr="000F418B">
        <w:rPr>
          <w:b/>
          <w:bCs/>
        </w:rPr>
        <w:t>Número mayor (mínimo 3 números)</w:t>
      </w:r>
    </w:p>
    <w:p w14:paraId="2494B6D8" w14:textId="164EEE64" w:rsidR="000F418B" w:rsidRDefault="000F418B" w:rsidP="000F418B">
      <w:pPr>
        <w:pStyle w:val="Prrafodelista"/>
        <w:ind w:left="284"/>
        <w:jc w:val="left"/>
      </w:pPr>
      <w:r w:rsidRPr="000F418B">
        <w:drawing>
          <wp:anchor distT="0" distB="0" distL="114300" distR="114300" simplePos="0" relativeHeight="251659264" behindDoc="0" locked="0" layoutInCell="1" allowOverlap="1" wp14:anchorId="11CF9F19" wp14:editId="6D1C3E6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32630" cy="3394075"/>
            <wp:effectExtent l="0" t="0" r="1270" b="0"/>
            <wp:wrapSquare wrapText="bothSides"/>
            <wp:docPr id="2020793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30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0F913" w14:textId="53CC334E" w:rsidR="000F418B" w:rsidRDefault="000F418B" w:rsidP="000F418B">
      <w:pPr>
        <w:pStyle w:val="Prrafodelista"/>
        <w:numPr>
          <w:ilvl w:val="0"/>
          <w:numId w:val="28"/>
        </w:numPr>
      </w:pPr>
      <w:r w:rsidRPr="000F418B">
        <w:rPr>
          <w:b/>
          <w:bCs/>
        </w:rPr>
        <w:drawing>
          <wp:anchor distT="0" distB="0" distL="114300" distR="114300" simplePos="0" relativeHeight="251658240" behindDoc="0" locked="0" layoutInCell="1" allowOverlap="1" wp14:anchorId="67EDAE59" wp14:editId="2464B098">
            <wp:simplePos x="0" y="0"/>
            <wp:positionH relativeFrom="margin">
              <wp:posOffset>352425</wp:posOffset>
            </wp:positionH>
            <wp:positionV relativeFrom="paragraph">
              <wp:posOffset>3477895</wp:posOffset>
            </wp:positionV>
            <wp:extent cx="4762500" cy="3606800"/>
            <wp:effectExtent l="0" t="0" r="0" b="0"/>
            <wp:wrapSquare wrapText="bothSides"/>
            <wp:docPr id="69928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6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18B">
        <w:rPr>
          <w:b/>
          <w:bCs/>
        </w:rPr>
        <w:t>Número menor (mínimo 3 números</w:t>
      </w:r>
      <w:r>
        <w:t>)</w:t>
      </w:r>
    </w:p>
    <w:p w14:paraId="3EBB0DA6" w14:textId="77777777" w:rsidR="000F418B" w:rsidRPr="006732B3" w:rsidRDefault="000F418B" w:rsidP="000F418B">
      <w:pPr>
        <w:pStyle w:val="Prrafodelista"/>
        <w:numPr>
          <w:ilvl w:val="0"/>
          <w:numId w:val="28"/>
        </w:numPr>
      </w:pPr>
      <w:r>
        <w:lastRenderedPageBreak/>
        <w:t>Serie Fibonacci</w:t>
      </w:r>
    </w:p>
    <w:p w14:paraId="3D0E6F29" w14:textId="39E29D17" w:rsidR="000F418B" w:rsidRDefault="000F418B" w:rsidP="000F418B">
      <w:pPr>
        <w:pStyle w:val="Prrafodelista"/>
      </w:pPr>
      <w:r w:rsidRPr="000F418B">
        <w:drawing>
          <wp:inline distT="0" distB="0" distL="0" distR="0" wp14:anchorId="45B15319" wp14:editId="150A6C30">
            <wp:extent cx="5219700" cy="3905885"/>
            <wp:effectExtent l="0" t="0" r="0" b="0"/>
            <wp:docPr id="207168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0B57" w14:textId="1F13C07D" w:rsidR="000F418B" w:rsidRPr="000F418B" w:rsidRDefault="000F418B" w:rsidP="000F418B">
      <w:pPr>
        <w:pStyle w:val="Prrafodelista"/>
        <w:ind w:left="284"/>
        <w:jc w:val="left"/>
      </w:pPr>
    </w:p>
    <w:sectPr w:rsidR="000F418B" w:rsidRPr="000F418B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A957" w14:textId="77777777" w:rsidR="00F14CBF" w:rsidRDefault="00F14CBF" w:rsidP="00C50246">
      <w:pPr>
        <w:spacing w:line="240" w:lineRule="auto"/>
      </w:pPr>
      <w:r>
        <w:separator/>
      </w:r>
    </w:p>
  </w:endnote>
  <w:endnote w:type="continuationSeparator" w:id="0">
    <w:p w14:paraId="29BB3FC5" w14:textId="77777777" w:rsidR="00F14CBF" w:rsidRDefault="00F14CB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95C9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9AFD0BB" wp14:editId="28E775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ADA91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5521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FD0BB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7ADA91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5521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5286C74A" wp14:editId="1798457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0AA893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86C74A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4D0AA893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8F9155D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455212">
      <w:t>5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5881" w14:textId="77777777" w:rsidR="00F14CBF" w:rsidRDefault="00F14CBF" w:rsidP="00C50246">
      <w:pPr>
        <w:spacing w:line="240" w:lineRule="auto"/>
      </w:pPr>
      <w:r>
        <w:separator/>
      </w:r>
    </w:p>
  </w:footnote>
  <w:footnote w:type="continuationSeparator" w:id="0">
    <w:p w14:paraId="6B12A462" w14:textId="77777777" w:rsidR="00F14CBF" w:rsidRDefault="00F14CB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BE40651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1FE69DE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83025D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A27974C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736F249" w14:textId="77777777" w:rsidTr="001924C8">
      <w:trPr>
        <w:trHeight w:val="342"/>
      </w:trPr>
      <w:tc>
        <w:tcPr>
          <w:tcW w:w="2552" w:type="dxa"/>
          <w:vMerge w:val="restart"/>
        </w:tcPr>
        <w:p w14:paraId="15D324C0" w14:textId="77777777" w:rsidR="00A90972" w:rsidRPr="00472B27" w:rsidRDefault="00455212" w:rsidP="00C65063">
          <w:pPr>
            <w:pStyle w:val="Textocajaactividades"/>
          </w:pPr>
          <w:r>
            <w:t>Estructura de Computadores</w:t>
          </w:r>
        </w:p>
      </w:tc>
      <w:tc>
        <w:tcPr>
          <w:tcW w:w="3827" w:type="dxa"/>
        </w:tcPr>
        <w:p w14:paraId="60358CA0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160BCC8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8A4A4D6" w14:textId="77777777" w:rsidTr="001924C8">
      <w:trPr>
        <w:trHeight w:val="342"/>
      </w:trPr>
      <w:tc>
        <w:tcPr>
          <w:tcW w:w="2552" w:type="dxa"/>
          <w:vMerge/>
        </w:tcPr>
        <w:p w14:paraId="11F9CC1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371841A3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89AE088" w14:textId="77777777" w:rsidR="00A90972" w:rsidRDefault="00A90972" w:rsidP="00A90972">
          <w:pPr>
            <w:pStyle w:val="Encabezado"/>
          </w:pPr>
        </w:p>
      </w:tc>
    </w:tr>
  </w:tbl>
  <w:p w14:paraId="4F54810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A86"/>
    <w:multiLevelType w:val="hybridMultilevel"/>
    <w:tmpl w:val="03D69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EC7EB0"/>
    <w:multiLevelType w:val="hybridMultilevel"/>
    <w:tmpl w:val="03D69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5BA37EB"/>
    <w:multiLevelType w:val="multilevel"/>
    <w:tmpl w:val="B37C3B20"/>
    <w:numStyleLink w:val="VietasUNIR"/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3A45EE7"/>
    <w:multiLevelType w:val="hybridMultilevel"/>
    <w:tmpl w:val="2D5A3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58980B53"/>
    <w:multiLevelType w:val="hybridMultilevel"/>
    <w:tmpl w:val="03D69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74218A6"/>
    <w:multiLevelType w:val="multilevel"/>
    <w:tmpl w:val="B37C3B20"/>
    <w:numStyleLink w:val="VietasUNIR"/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74068933">
    <w:abstractNumId w:val="1"/>
  </w:num>
  <w:num w:numId="2" w16cid:durableId="579364602">
    <w:abstractNumId w:val="16"/>
  </w:num>
  <w:num w:numId="3" w16cid:durableId="731778339">
    <w:abstractNumId w:val="26"/>
  </w:num>
  <w:num w:numId="4" w16cid:durableId="1114596977">
    <w:abstractNumId w:val="17"/>
  </w:num>
  <w:num w:numId="5" w16cid:durableId="1651129007">
    <w:abstractNumId w:val="9"/>
  </w:num>
  <w:num w:numId="6" w16cid:durableId="1302350154">
    <w:abstractNumId w:val="5"/>
  </w:num>
  <w:num w:numId="7" w16cid:durableId="1461680452">
    <w:abstractNumId w:val="21"/>
  </w:num>
  <w:num w:numId="8" w16cid:durableId="864708113">
    <w:abstractNumId w:val="8"/>
  </w:num>
  <w:num w:numId="9" w16cid:durableId="2041320783">
    <w:abstractNumId w:val="24"/>
  </w:num>
  <w:num w:numId="10" w16cid:durableId="2082170422">
    <w:abstractNumId w:val="2"/>
  </w:num>
  <w:num w:numId="11" w16cid:durableId="523132816">
    <w:abstractNumId w:val="27"/>
  </w:num>
  <w:num w:numId="12" w16cid:durableId="1219631538">
    <w:abstractNumId w:val="4"/>
  </w:num>
  <w:num w:numId="13" w16cid:durableId="831027031">
    <w:abstractNumId w:val="12"/>
  </w:num>
  <w:num w:numId="14" w16cid:durableId="639118428">
    <w:abstractNumId w:val="14"/>
  </w:num>
  <w:num w:numId="15" w16cid:durableId="1521700599">
    <w:abstractNumId w:val="23"/>
  </w:num>
  <w:num w:numId="16" w16cid:durableId="898784115">
    <w:abstractNumId w:val="19"/>
  </w:num>
  <w:num w:numId="17" w16cid:durableId="932395679">
    <w:abstractNumId w:val="13"/>
  </w:num>
  <w:num w:numId="18" w16cid:durableId="1239483383">
    <w:abstractNumId w:val="25"/>
  </w:num>
  <w:num w:numId="19" w16cid:durableId="1189182561">
    <w:abstractNumId w:val="6"/>
  </w:num>
  <w:num w:numId="20" w16cid:durableId="902526565">
    <w:abstractNumId w:val="11"/>
  </w:num>
  <w:num w:numId="21" w16cid:durableId="337586736">
    <w:abstractNumId w:val="18"/>
  </w:num>
  <w:num w:numId="22" w16cid:durableId="170485417">
    <w:abstractNumId w:val="10"/>
  </w:num>
  <w:num w:numId="23" w16cid:durableId="1883244429">
    <w:abstractNumId w:val="7"/>
  </w:num>
  <w:num w:numId="24" w16cid:durableId="1855995399">
    <w:abstractNumId w:val="22"/>
  </w:num>
  <w:num w:numId="25" w16cid:durableId="1866824743">
    <w:abstractNumId w:val="15"/>
  </w:num>
  <w:num w:numId="26" w16cid:durableId="1141262828">
    <w:abstractNumId w:val="3"/>
  </w:num>
  <w:num w:numId="27" w16cid:durableId="720909754">
    <w:abstractNumId w:val="20"/>
  </w:num>
  <w:num w:numId="28" w16cid:durableId="143000249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18B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0D4E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212"/>
    <w:rsid w:val="00455BA7"/>
    <w:rsid w:val="004567F9"/>
    <w:rsid w:val="00466671"/>
    <w:rsid w:val="00472B27"/>
    <w:rsid w:val="004A1A48"/>
    <w:rsid w:val="004B36E6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34DA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BA9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0D9B"/>
    <w:rsid w:val="008F1E4C"/>
    <w:rsid w:val="009020EE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5715"/>
    <w:rsid w:val="00C65063"/>
    <w:rsid w:val="00C67873"/>
    <w:rsid w:val="00C8543E"/>
    <w:rsid w:val="00C870D5"/>
    <w:rsid w:val="00C876E4"/>
    <w:rsid w:val="00C92BE5"/>
    <w:rsid w:val="00C9773A"/>
    <w:rsid w:val="00CB7E38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3EE8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4CBF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43DE"/>
    <w:rsid w:val="00F65B6D"/>
    <w:rsid w:val="00F719D6"/>
    <w:rsid w:val="00F736A2"/>
    <w:rsid w:val="00F77A3B"/>
    <w:rsid w:val="00F807C2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99AFD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64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C3E8-FD49-43EF-A5A7-45D63EF9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384</TotalTime>
  <Pages>5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julian tomas vergara</cp:lastModifiedBy>
  <cp:revision>3</cp:revision>
  <cp:lastPrinted>2017-09-08T09:41:00Z</cp:lastPrinted>
  <dcterms:created xsi:type="dcterms:W3CDTF">2023-08-22T01:44:00Z</dcterms:created>
  <dcterms:modified xsi:type="dcterms:W3CDTF">2023-09-11T21:33:00Z</dcterms:modified>
</cp:coreProperties>
</file>